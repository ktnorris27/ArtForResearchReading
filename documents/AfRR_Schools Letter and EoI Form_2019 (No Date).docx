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33B0A" w14:textId="7E18271C" w:rsidR="003429C2" w:rsidRDefault="003429C2" w:rsidP="003429C2">
      <w:r>
        <w:t>Dear</w:t>
      </w:r>
      <w:r w:rsidR="0004607A">
        <w:t xml:space="preserve"> </w:t>
      </w:r>
      <w:r w:rsidR="007F241C">
        <w:t>Sir/Madam,</w:t>
      </w:r>
    </w:p>
    <w:p w14:paraId="7A93061A" w14:textId="559611A2" w:rsidR="00235E21" w:rsidRDefault="003429C2" w:rsidP="00C37919">
      <w:pPr>
        <w:spacing w:before="120" w:after="120" w:line="240" w:lineRule="auto"/>
        <w:jc w:val="both"/>
      </w:pPr>
      <w:r>
        <w:t xml:space="preserve">We would like to invite you and your pupils to take part in a new art competition and exhibition for children and young people </w:t>
      </w:r>
      <w:r w:rsidRPr="0018261D">
        <w:t xml:space="preserve">in </w:t>
      </w:r>
      <w:r>
        <w:t>Berkshire</w:t>
      </w:r>
      <w:r w:rsidR="00235E21">
        <w:t xml:space="preserve">. </w:t>
      </w:r>
      <w:r w:rsidR="00C52201">
        <w:t>‘</w:t>
      </w:r>
      <w:hyperlink r:id="rId8" w:history="1">
        <w:r w:rsidR="00A314D8" w:rsidRPr="001D479A">
          <w:rPr>
            <w:rStyle w:val="Hyperlink"/>
          </w:rPr>
          <w:t>Art for Research Reading</w:t>
        </w:r>
      </w:hyperlink>
      <w:r w:rsidR="00C52201">
        <w:t xml:space="preserve">’ </w:t>
      </w:r>
      <w:r w:rsidR="00235E21">
        <w:t xml:space="preserve">is a local community fundraising event, </w:t>
      </w:r>
      <w:r w:rsidR="00C52201">
        <w:t xml:space="preserve">which will bring </w:t>
      </w:r>
      <w:r w:rsidR="00235E21">
        <w:t>together schools, families</w:t>
      </w:r>
      <w:r w:rsidR="00C52201">
        <w:t xml:space="preserve"> and local organisations</w:t>
      </w:r>
      <w:r w:rsidR="00235E21">
        <w:t>, to showcase the creativity of children and young people</w:t>
      </w:r>
      <w:r w:rsidR="00C52201">
        <w:t>,</w:t>
      </w:r>
      <w:r w:rsidR="00235E21">
        <w:t xml:space="preserve"> while raising money for Cancer Research </w:t>
      </w:r>
      <w:r w:rsidR="00C52201">
        <w:t>UK</w:t>
      </w:r>
      <w:r w:rsidR="00235E21">
        <w:t xml:space="preserve"> (Registered Charity No. 089464).</w:t>
      </w:r>
    </w:p>
    <w:p w14:paraId="1C6C16C3" w14:textId="7ECE21A2" w:rsidR="00C52201" w:rsidRDefault="00A314D8" w:rsidP="00C37919">
      <w:pPr>
        <w:spacing w:before="120" w:after="120" w:line="240" w:lineRule="auto"/>
        <w:jc w:val="both"/>
        <w:rPr>
          <w:b/>
        </w:rPr>
      </w:pPr>
      <w:r>
        <w:rPr>
          <w:b/>
        </w:rPr>
        <w:t>Art for Research Reading</w:t>
      </w:r>
      <w:r w:rsidR="0021614B">
        <w:rPr>
          <w:b/>
        </w:rPr>
        <w:t>: C</w:t>
      </w:r>
      <w:r w:rsidR="00C52201">
        <w:rPr>
          <w:b/>
        </w:rPr>
        <w:t>ompetition and exhibition 2019/20</w:t>
      </w:r>
    </w:p>
    <w:p w14:paraId="26CF5486" w14:textId="10A85DEC" w:rsidR="0021614B" w:rsidRPr="0057759F" w:rsidRDefault="00A314D8" w:rsidP="00C37919">
      <w:pPr>
        <w:spacing w:before="120" w:after="120" w:line="240" w:lineRule="auto"/>
        <w:jc w:val="both"/>
      </w:pPr>
      <w:r>
        <w:t>Art for Research Reading</w:t>
      </w:r>
      <w:r w:rsidR="0004607A">
        <w:t xml:space="preserve"> </w:t>
      </w:r>
      <w:r w:rsidR="004D421D">
        <w:t>i</w:t>
      </w:r>
      <w:r w:rsidR="0021614B">
        <w:t xml:space="preserve">s an exciting opportunity for your pupils to have their artwork reviewed by an expert panel of judges and exhibited in </w:t>
      </w:r>
      <w:r w:rsidR="0004607A">
        <w:t>public</w:t>
      </w:r>
      <w:r w:rsidR="0021614B">
        <w:t>, while raising money for Cancer Research’s ‘</w:t>
      </w:r>
      <w:r w:rsidR="00984D1E">
        <w:t>Children and Young People</w:t>
      </w:r>
      <w:r w:rsidR="0021614B">
        <w:t xml:space="preserve">’ campaign, which aims to accelerate progress, find new </w:t>
      </w:r>
      <w:r w:rsidR="0021614B" w:rsidRPr="0057759F">
        <w:t xml:space="preserve">cures and kinder treatments for children’s cancers. </w:t>
      </w:r>
    </w:p>
    <w:p w14:paraId="293782A8" w14:textId="15BC2793" w:rsidR="0021614B" w:rsidRPr="0057759F" w:rsidRDefault="0021614B" w:rsidP="00C37919">
      <w:pPr>
        <w:spacing w:before="120" w:after="120" w:line="240" w:lineRule="auto"/>
        <w:jc w:val="both"/>
        <w:rPr>
          <w:b/>
          <w:i/>
        </w:rPr>
      </w:pPr>
      <w:r w:rsidRPr="0057759F">
        <w:t>The</w:t>
      </w:r>
      <w:r w:rsidR="00C52201" w:rsidRPr="0057759F">
        <w:t xml:space="preserve"> competition will run annually from the beg</w:t>
      </w:r>
      <w:r w:rsidRPr="0057759F">
        <w:t xml:space="preserve">inning of the new academic year (2019/20). Each year the </w:t>
      </w:r>
      <w:r w:rsidR="00A314D8">
        <w:t xml:space="preserve">Art for Research Reading </w:t>
      </w:r>
      <w:r w:rsidRPr="0057759F">
        <w:t xml:space="preserve">committee will decide on a theme for the competition and work with schools to encourage children and young people, aged between 4 and 14 years, including those students with additional needs, to create and submit a picture inspired by the theme. </w:t>
      </w:r>
      <w:r w:rsidR="006B35F1">
        <w:t>Artwork can be</w:t>
      </w:r>
      <w:r w:rsidR="00202454" w:rsidRPr="0057759F">
        <w:t xml:space="preserve"> completed in school as part of the curriculum, an extra-curricular club or outside of school as homework. </w:t>
      </w:r>
      <w:r w:rsidRPr="0057759F">
        <w:t xml:space="preserve">For 2019/20, the theme will be </w:t>
      </w:r>
      <w:r w:rsidRPr="0057759F">
        <w:rPr>
          <w:color w:val="000000" w:themeColor="text1"/>
        </w:rPr>
        <w:t>‘</w:t>
      </w:r>
      <w:r w:rsidRPr="0057759F">
        <w:rPr>
          <w:b/>
          <w:i/>
          <w:color w:val="000000" w:themeColor="text1"/>
        </w:rPr>
        <w:t>My Reading’</w:t>
      </w:r>
      <w:r w:rsidRPr="0057759F">
        <w:rPr>
          <w:b/>
          <w:i/>
        </w:rPr>
        <w:t xml:space="preserve">. </w:t>
      </w:r>
    </w:p>
    <w:p w14:paraId="58137150" w14:textId="29814591" w:rsidR="003429C2" w:rsidRDefault="003429C2" w:rsidP="00C37919">
      <w:pPr>
        <w:spacing w:before="120" w:after="120" w:line="240" w:lineRule="auto"/>
        <w:jc w:val="both"/>
      </w:pPr>
      <w:r w:rsidRPr="0057759F">
        <w:t xml:space="preserve">To participate, </w:t>
      </w:r>
      <w:r w:rsidR="0021614B" w:rsidRPr="0057759F">
        <w:t xml:space="preserve">we ask that each student </w:t>
      </w:r>
      <w:r w:rsidR="0021614B" w:rsidRPr="0057759F">
        <w:rPr>
          <w:color w:val="000000" w:themeColor="text1"/>
        </w:rPr>
        <w:t>donate</w:t>
      </w:r>
      <w:r w:rsidRPr="0057759F">
        <w:rPr>
          <w:color w:val="000000" w:themeColor="text1"/>
        </w:rPr>
        <w:t xml:space="preserve"> </w:t>
      </w:r>
      <w:r w:rsidRPr="0057759F">
        <w:rPr>
          <w:b/>
          <w:color w:val="000000" w:themeColor="text1"/>
        </w:rPr>
        <w:t>£2</w:t>
      </w:r>
      <w:r w:rsidRPr="0057759F">
        <w:rPr>
          <w:color w:val="000000" w:themeColor="text1"/>
        </w:rPr>
        <w:t xml:space="preserve"> </w:t>
      </w:r>
      <w:r w:rsidRPr="0057759F">
        <w:t>to Cancer Research</w:t>
      </w:r>
      <w:r>
        <w:t xml:space="preserve"> UK. </w:t>
      </w:r>
      <w:r w:rsidR="00A314D8">
        <w:t xml:space="preserve">Art for Research Reading </w:t>
      </w:r>
      <w:r w:rsidR="0021614B">
        <w:t>vo</w:t>
      </w:r>
      <w:r>
        <w:t xml:space="preserve">lunteers will </w:t>
      </w:r>
      <w:r w:rsidR="005232AD">
        <w:t>work with schools to collect pupils</w:t>
      </w:r>
      <w:r>
        <w:t>’ artwork for judging</w:t>
      </w:r>
      <w:r w:rsidR="007541CE">
        <w:t xml:space="preserve"> (January 2020</w:t>
      </w:r>
      <w:r w:rsidR="005232AD">
        <w:t>)</w:t>
      </w:r>
      <w:r>
        <w:t xml:space="preserve">. </w:t>
      </w:r>
    </w:p>
    <w:p w14:paraId="75255584" w14:textId="65CCF8E9" w:rsidR="003429C2" w:rsidRDefault="003429C2" w:rsidP="00C37919">
      <w:pPr>
        <w:spacing w:before="120" w:after="120" w:line="240" w:lineRule="auto"/>
        <w:jc w:val="both"/>
      </w:pPr>
      <w:r w:rsidRPr="00123C93">
        <w:rPr>
          <w:color w:val="000000" w:themeColor="text1"/>
        </w:rPr>
        <w:t xml:space="preserve">An expert panel of judges </w:t>
      </w:r>
      <w:r w:rsidR="005232AD">
        <w:rPr>
          <w:color w:val="000000" w:themeColor="text1"/>
        </w:rPr>
        <w:t>will then</w:t>
      </w:r>
      <w:r w:rsidRPr="00123C93">
        <w:rPr>
          <w:color w:val="000000" w:themeColor="text1"/>
        </w:rPr>
        <w:t xml:space="preserve"> review</w:t>
      </w:r>
      <w:r w:rsidR="005232AD">
        <w:rPr>
          <w:color w:val="000000" w:themeColor="text1"/>
        </w:rPr>
        <w:t xml:space="preserve"> the artwork, selecting</w:t>
      </w:r>
      <w:r w:rsidRPr="00123C93">
        <w:rPr>
          <w:color w:val="000000" w:themeColor="text1"/>
        </w:rPr>
        <w:t xml:space="preserve"> entries from each participating school to </w:t>
      </w:r>
      <w:r w:rsidR="00006708">
        <w:rPr>
          <w:color w:val="000000" w:themeColor="text1"/>
        </w:rPr>
        <w:t>exhibit as well as</w:t>
      </w:r>
      <w:r w:rsidR="005232AD">
        <w:rPr>
          <w:color w:val="000000" w:themeColor="text1"/>
        </w:rPr>
        <w:t xml:space="preserve"> </w:t>
      </w:r>
      <w:r w:rsidR="00006708">
        <w:rPr>
          <w:color w:val="000000" w:themeColor="text1"/>
        </w:rPr>
        <w:t>winners</w:t>
      </w:r>
      <w:r w:rsidRPr="00123C93">
        <w:rPr>
          <w:color w:val="000000" w:themeColor="text1"/>
        </w:rPr>
        <w:t xml:space="preserve"> and runners up for each age and SEN </w:t>
      </w:r>
      <w:r w:rsidRPr="00F646FB">
        <w:rPr>
          <w:color w:val="000000" w:themeColor="text1"/>
        </w:rPr>
        <w:t>category</w:t>
      </w:r>
      <w:r w:rsidR="005232AD" w:rsidRPr="00F646FB">
        <w:rPr>
          <w:color w:val="000000" w:themeColor="text1"/>
        </w:rPr>
        <w:t>.</w:t>
      </w:r>
      <w:r w:rsidR="00006708" w:rsidRPr="00F646FB">
        <w:rPr>
          <w:color w:val="000000" w:themeColor="text1"/>
        </w:rPr>
        <w:t xml:space="preserve"> </w:t>
      </w:r>
      <w:r w:rsidR="0004607A" w:rsidRPr="00F646FB">
        <w:rPr>
          <w:b/>
        </w:rPr>
        <w:t xml:space="preserve">Please refer to the attached </w:t>
      </w:r>
      <w:hyperlink r:id="rId9" w:history="1">
        <w:r w:rsidR="0004607A" w:rsidRPr="001D479A">
          <w:rPr>
            <w:rStyle w:val="Hyperlink"/>
            <w:b/>
          </w:rPr>
          <w:t>rules</w:t>
        </w:r>
      </w:hyperlink>
      <w:r w:rsidR="0004607A" w:rsidRPr="00F646FB">
        <w:rPr>
          <w:b/>
        </w:rPr>
        <w:t xml:space="preserve"> sheet for more details.</w:t>
      </w:r>
    </w:p>
    <w:p w14:paraId="47A841B1" w14:textId="4B5DA70E" w:rsidR="003429C2" w:rsidRDefault="003429C2" w:rsidP="00C37919">
      <w:pPr>
        <w:spacing w:before="120" w:after="120" w:line="240" w:lineRule="auto"/>
        <w:jc w:val="both"/>
      </w:pPr>
      <w:r>
        <w:t xml:space="preserve">The </w:t>
      </w:r>
      <w:r w:rsidR="00A314D8">
        <w:t xml:space="preserve">Art for Research Reading </w:t>
      </w:r>
      <w:r>
        <w:t xml:space="preserve">exhibition will take </w:t>
      </w:r>
      <w:r w:rsidR="0004607A">
        <w:t xml:space="preserve">across two days, </w:t>
      </w:r>
      <w:r w:rsidR="0004607A" w:rsidRPr="0004607A">
        <w:rPr>
          <w:b/>
        </w:rPr>
        <w:t>20</w:t>
      </w:r>
      <w:r w:rsidR="0004607A" w:rsidRPr="0004607A">
        <w:rPr>
          <w:b/>
          <w:vertAlign w:val="superscript"/>
        </w:rPr>
        <w:t>th</w:t>
      </w:r>
      <w:r w:rsidR="0004607A" w:rsidRPr="0004607A">
        <w:rPr>
          <w:b/>
        </w:rPr>
        <w:t>-21</w:t>
      </w:r>
      <w:r w:rsidR="0004607A" w:rsidRPr="0004607A">
        <w:rPr>
          <w:b/>
          <w:vertAlign w:val="superscript"/>
        </w:rPr>
        <w:t>st</w:t>
      </w:r>
      <w:r w:rsidR="0004607A" w:rsidRPr="0004607A">
        <w:rPr>
          <w:b/>
        </w:rPr>
        <w:t xml:space="preserve"> March 2020 in the University of Reading’s Great Hall</w:t>
      </w:r>
      <w:r w:rsidR="0004607A">
        <w:t xml:space="preserve">, with a private opening and prize presentation for families, friends, school representatives and event sponsors and opportunities for members of the public, schools and local community groups to view the exhibition. </w:t>
      </w:r>
      <w:r>
        <w:t xml:space="preserve">There will be an opportunity for families to </w:t>
      </w:r>
      <w:r w:rsidR="004D421D">
        <w:t xml:space="preserve">purchase their child’s artwork, with all money raised going to </w:t>
      </w:r>
      <w:r>
        <w:t xml:space="preserve">Cancer Research </w:t>
      </w:r>
      <w:r w:rsidR="004D421D">
        <w:t>UK’s ‘</w:t>
      </w:r>
      <w:r w:rsidR="00984D1E">
        <w:t>Children and Young People</w:t>
      </w:r>
      <w:r w:rsidR="004D421D">
        <w:t>’ c</w:t>
      </w:r>
      <w:r>
        <w:t>ampaign.</w:t>
      </w:r>
      <w:r w:rsidR="004D421D" w:rsidRPr="004D421D">
        <w:t xml:space="preserve"> </w:t>
      </w:r>
    </w:p>
    <w:p w14:paraId="7A970D21" w14:textId="15FA0704" w:rsidR="003429C2" w:rsidRPr="00BD0717" w:rsidRDefault="003429C2" w:rsidP="00C37919">
      <w:pPr>
        <w:jc w:val="both"/>
        <w:rPr>
          <w:b/>
        </w:rPr>
      </w:pPr>
      <w:r>
        <w:t xml:space="preserve">We would be delighted if your school could provide an opportunity for your pupils to </w:t>
      </w:r>
      <w:r w:rsidR="004D421D">
        <w:t>get</w:t>
      </w:r>
      <w:r>
        <w:t xml:space="preserve"> involved in this exciting art competition and fundraising venture.</w:t>
      </w:r>
      <w:r w:rsidR="004D421D">
        <w:t xml:space="preserve"> Please confirm your interest in participating in </w:t>
      </w:r>
      <w:r w:rsidR="00A314D8">
        <w:t>Art for Research Reading</w:t>
      </w:r>
      <w:r w:rsidR="004D421D">
        <w:t xml:space="preserve"> or request further information by returning the enclosed </w:t>
      </w:r>
      <w:hyperlink r:id="rId10" w:history="1">
        <w:r w:rsidR="004D421D" w:rsidRPr="001D479A">
          <w:rPr>
            <w:rStyle w:val="Hyperlink"/>
          </w:rPr>
          <w:t>expression of interest form</w:t>
        </w:r>
      </w:hyperlink>
      <w:r w:rsidR="004D421D">
        <w:t xml:space="preserve"> via email or the postal address provided</w:t>
      </w:r>
      <w:r w:rsidR="00CB6040">
        <w:rPr>
          <w:b/>
        </w:rPr>
        <w:t xml:space="preserve">. </w:t>
      </w:r>
      <w:r>
        <w:t>We very much l</w:t>
      </w:r>
      <w:r w:rsidR="004D421D">
        <w:t>ook forward to hearing from you.</w:t>
      </w:r>
    </w:p>
    <w:p w14:paraId="0A79E1A9" w14:textId="30D67201" w:rsidR="007F4DF3" w:rsidRDefault="00C37919" w:rsidP="00C37919">
      <w:r>
        <w:t>Yours sincerely,</w:t>
      </w:r>
    </w:p>
    <w:p w14:paraId="1300B9D4" w14:textId="77777777" w:rsidR="00C37919" w:rsidRDefault="00C37919" w:rsidP="00C37919">
      <w:r>
        <w:t>Trista Thompson</w:t>
      </w:r>
    </w:p>
    <w:p w14:paraId="77D21E8C" w14:textId="6957C6DC" w:rsidR="00F57888" w:rsidRDefault="00C37919" w:rsidP="00C37919">
      <w:r>
        <w:t xml:space="preserve">School Engagement Lead, </w:t>
      </w:r>
      <w:r w:rsidR="00A314D8">
        <w:t>Art for Research Reading</w:t>
      </w:r>
      <w:r>
        <w:t xml:space="preserve"> Committee</w:t>
      </w:r>
    </w:p>
    <w:p w14:paraId="0AFC5579" w14:textId="0750C3C5" w:rsidR="00C37919" w:rsidRDefault="00C37919" w:rsidP="00C37919">
      <w:pPr>
        <w:rPr>
          <w:rStyle w:val="Hyperlink"/>
        </w:rPr>
      </w:pPr>
      <w:r>
        <w:t xml:space="preserve">Email: </w:t>
      </w:r>
      <w:r w:rsidR="00984D1E">
        <w:rPr>
          <w:rStyle w:val="Hyperlink"/>
        </w:rPr>
        <w:t>artforresearchreading</w:t>
      </w:r>
      <w:r w:rsidRPr="00C37919">
        <w:rPr>
          <w:rStyle w:val="Hyperlink"/>
        </w:rPr>
        <w:t>@gmail.com</w:t>
      </w:r>
      <w:r>
        <w:t xml:space="preserve"> / Web: </w:t>
      </w:r>
      <w:hyperlink r:id="rId11" w:history="1">
        <w:r w:rsidR="00984D1E" w:rsidRPr="00E3603A">
          <w:rPr>
            <w:rStyle w:val="Hyperlink"/>
          </w:rPr>
          <w:t>www.artforresearchreading.com</w:t>
        </w:r>
      </w:hyperlink>
    </w:p>
    <w:tbl>
      <w:tblPr>
        <w:tblStyle w:val="TableGrid"/>
        <w:tblpPr w:leftFromText="180" w:rightFromText="180" w:vertAnchor="page" w:horzAnchor="margin" w:tblpY="2699"/>
        <w:tblW w:w="0" w:type="auto"/>
        <w:tblLook w:val="04A0" w:firstRow="1" w:lastRow="0" w:firstColumn="1" w:lastColumn="0" w:noHBand="0" w:noVBand="1"/>
      </w:tblPr>
      <w:tblGrid>
        <w:gridCol w:w="3261"/>
        <w:gridCol w:w="6475"/>
      </w:tblGrid>
      <w:tr w:rsidR="00F57888" w14:paraId="3A2D70C7" w14:textId="77777777" w:rsidTr="00F57888">
        <w:tc>
          <w:tcPr>
            <w:tcW w:w="9736" w:type="dxa"/>
            <w:gridSpan w:val="2"/>
            <w:tcBorders>
              <w:top w:val="nil"/>
              <w:left w:val="nil"/>
              <w:right w:val="nil"/>
            </w:tcBorders>
          </w:tcPr>
          <w:p w14:paraId="43E4C384" w14:textId="058B8667" w:rsidR="00F57888" w:rsidRDefault="00A314D8" w:rsidP="00F57888">
            <w:pPr>
              <w:spacing w:before="240" w:after="360"/>
              <w:jc w:val="center"/>
            </w:pPr>
            <w:r>
              <w:rPr>
                <w:b/>
                <w:sz w:val="28"/>
              </w:rPr>
              <w:lastRenderedPageBreak/>
              <w:t>Art for Research Reading</w:t>
            </w:r>
            <w:r w:rsidR="00F57888">
              <w:rPr>
                <w:b/>
                <w:sz w:val="28"/>
              </w:rPr>
              <w:t>,</w:t>
            </w:r>
            <w:r w:rsidR="00F57888" w:rsidRPr="004D421D">
              <w:rPr>
                <w:b/>
                <w:sz w:val="28"/>
              </w:rPr>
              <w:t xml:space="preserve"> Expression of Interest Form, 2019/20</w:t>
            </w:r>
          </w:p>
        </w:tc>
      </w:tr>
      <w:tr w:rsidR="00F57888" w14:paraId="73EEEE31" w14:textId="77777777" w:rsidTr="001D7B0C">
        <w:tc>
          <w:tcPr>
            <w:tcW w:w="3261" w:type="dxa"/>
          </w:tcPr>
          <w:p w14:paraId="20BC53C7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Name of School</w:t>
            </w:r>
          </w:p>
        </w:tc>
        <w:tc>
          <w:tcPr>
            <w:tcW w:w="6475" w:type="dxa"/>
          </w:tcPr>
          <w:p w14:paraId="73E6AFB0" w14:textId="77777777" w:rsidR="00F57888" w:rsidRDefault="00F57888" w:rsidP="00F57888">
            <w:pPr>
              <w:spacing w:before="120" w:after="120"/>
            </w:pPr>
          </w:p>
        </w:tc>
      </w:tr>
      <w:tr w:rsidR="00F57888" w14:paraId="72296527" w14:textId="77777777" w:rsidTr="001D7B0C">
        <w:tc>
          <w:tcPr>
            <w:tcW w:w="3261" w:type="dxa"/>
          </w:tcPr>
          <w:p w14:paraId="3034C65D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Address</w:t>
            </w:r>
          </w:p>
        </w:tc>
        <w:tc>
          <w:tcPr>
            <w:tcW w:w="6475" w:type="dxa"/>
          </w:tcPr>
          <w:p w14:paraId="73AA9B4C" w14:textId="77777777" w:rsidR="00F57888" w:rsidRDefault="00F57888" w:rsidP="00F57888">
            <w:pPr>
              <w:spacing w:before="120" w:after="120"/>
            </w:pPr>
          </w:p>
          <w:p w14:paraId="7314B7AE" w14:textId="77777777" w:rsidR="00F57888" w:rsidRDefault="00F57888" w:rsidP="00F57888">
            <w:pPr>
              <w:spacing w:before="120" w:after="120"/>
            </w:pPr>
          </w:p>
          <w:p w14:paraId="7CD77ED3" w14:textId="77777777" w:rsidR="00F57888" w:rsidRDefault="00F57888" w:rsidP="00F57888">
            <w:pPr>
              <w:spacing w:before="120" w:after="120"/>
            </w:pPr>
          </w:p>
        </w:tc>
      </w:tr>
      <w:tr w:rsidR="00F57888" w14:paraId="47C2D673" w14:textId="77777777" w:rsidTr="001D7B0C">
        <w:tc>
          <w:tcPr>
            <w:tcW w:w="3261" w:type="dxa"/>
          </w:tcPr>
          <w:p w14:paraId="391A76CA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Contact teacher</w:t>
            </w:r>
          </w:p>
        </w:tc>
        <w:tc>
          <w:tcPr>
            <w:tcW w:w="6475" w:type="dxa"/>
          </w:tcPr>
          <w:p w14:paraId="474BF355" w14:textId="77777777" w:rsidR="00F57888" w:rsidRDefault="00F57888" w:rsidP="00F57888">
            <w:pPr>
              <w:spacing w:before="120" w:after="120"/>
            </w:pPr>
          </w:p>
        </w:tc>
      </w:tr>
      <w:tr w:rsidR="00F57888" w14:paraId="18F0EC87" w14:textId="77777777" w:rsidTr="001D7B0C">
        <w:tc>
          <w:tcPr>
            <w:tcW w:w="3261" w:type="dxa"/>
          </w:tcPr>
          <w:p w14:paraId="18A9DA10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Email address</w:t>
            </w:r>
          </w:p>
        </w:tc>
        <w:tc>
          <w:tcPr>
            <w:tcW w:w="6475" w:type="dxa"/>
          </w:tcPr>
          <w:p w14:paraId="471F5AF3" w14:textId="77777777" w:rsidR="00F57888" w:rsidRDefault="00F57888" w:rsidP="00F57888">
            <w:pPr>
              <w:spacing w:before="120" w:after="120"/>
            </w:pPr>
          </w:p>
        </w:tc>
      </w:tr>
      <w:tr w:rsidR="00F57888" w14:paraId="2FBB604F" w14:textId="77777777" w:rsidTr="001D7B0C">
        <w:tc>
          <w:tcPr>
            <w:tcW w:w="3261" w:type="dxa"/>
          </w:tcPr>
          <w:p w14:paraId="6DAEBF1F" w14:textId="77777777" w:rsidR="00F57888" w:rsidRPr="00C37919" w:rsidRDefault="00F57888" w:rsidP="00F57888">
            <w:pPr>
              <w:spacing w:before="120" w:after="120"/>
              <w:rPr>
                <w:b/>
              </w:rPr>
            </w:pPr>
            <w:r w:rsidRPr="00C37919">
              <w:rPr>
                <w:b/>
              </w:rPr>
              <w:t>Telephone number</w:t>
            </w:r>
          </w:p>
        </w:tc>
        <w:tc>
          <w:tcPr>
            <w:tcW w:w="6475" w:type="dxa"/>
          </w:tcPr>
          <w:p w14:paraId="63E6FE6C" w14:textId="77777777" w:rsidR="00F57888" w:rsidRDefault="00F57888" w:rsidP="00F57888">
            <w:pPr>
              <w:spacing w:before="120" w:after="120"/>
            </w:pPr>
          </w:p>
        </w:tc>
      </w:tr>
      <w:tr w:rsidR="00F57888" w14:paraId="7CEFBA0A" w14:textId="77777777" w:rsidTr="001D7B0C">
        <w:tc>
          <w:tcPr>
            <w:tcW w:w="3261" w:type="dxa"/>
          </w:tcPr>
          <w:p w14:paraId="426A7FD4" w14:textId="77777777" w:rsidR="00F57888" w:rsidRPr="002E2B6F" w:rsidRDefault="00F57888" w:rsidP="00F5788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 xml:space="preserve">Age / SEN categories interested in </w:t>
            </w:r>
          </w:p>
          <w:p w14:paraId="0AB6CCA6" w14:textId="77777777" w:rsidR="00F57888" w:rsidRPr="002E2B6F" w:rsidRDefault="00F57888" w:rsidP="00F5788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>(please tick)</w:t>
            </w:r>
          </w:p>
        </w:tc>
        <w:tc>
          <w:tcPr>
            <w:tcW w:w="6475" w:type="dxa"/>
          </w:tcPr>
          <w:p w14:paraId="21D5AD9C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KS1: Reception , Year 1 and Year 2</w:t>
            </w:r>
          </w:p>
          <w:p w14:paraId="1D720115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KS2: Year 3 and 4</w:t>
            </w:r>
          </w:p>
          <w:p w14:paraId="39A03A14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KS2: Year 5 and  6</w:t>
            </w:r>
          </w:p>
          <w:p w14:paraId="52E0D4A0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KS3: Years 7, 8 and 9</w:t>
            </w:r>
          </w:p>
          <w:p w14:paraId="1649E348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Moderate learning Difficulties ( all ages)</w:t>
            </w:r>
          </w:p>
          <w:p w14:paraId="2BA0FCE0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Severe Learning Disabilities (all ages)</w:t>
            </w:r>
          </w:p>
          <w:p w14:paraId="5A11EE4C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SEN: Profound and Multiple Learning Disabilities (all ages)</w:t>
            </w:r>
          </w:p>
        </w:tc>
        <w:bookmarkStart w:id="0" w:name="_GoBack"/>
        <w:bookmarkEnd w:id="0"/>
      </w:tr>
      <w:tr w:rsidR="00F57888" w14:paraId="0989642F" w14:textId="77777777" w:rsidTr="001D7B0C">
        <w:tc>
          <w:tcPr>
            <w:tcW w:w="3261" w:type="dxa"/>
          </w:tcPr>
          <w:p w14:paraId="13C10912" w14:textId="6D5B4D6E" w:rsidR="00F57888" w:rsidRPr="002E2B6F" w:rsidRDefault="00F57888" w:rsidP="00A314D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>Would you like the opportunity to discuss the competition with a</w:t>
            </w:r>
            <w:r w:rsidR="00A314D8">
              <w:rPr>
                <w:b/>
              </w:rPr>
              <w:t>n</w:t>
            </w:r>
            <w:r w:rsidRPr="002E2B6F">
              <w:rPr>
                <w:b/>
              </w:rPr>
              <w:t xml:space="preserve"> </w:t>
            </w:r>
            <w:r w:rsidR="00A314D8">
              <w:rPr>
                <w:b/>
              </w:rPr>
              <w:t xml:space="preserve">Art for Research Reading </w:t>
            </w:r>
            <w:r w:rsidR="007616CF" w:rsidRPr="002E2B6F">
              <w:rPr>
                <w:b/>
              </w:rPr>
              <w:t>committee member</w:t>
            </w:r>
            <w:r w:rsidR="00BE4040">
              <w:rPr>
                <w:b/>
              </w:rPr>
              <w:t xml:space="preserve"> before the end of this academic year (July 2019)</w:t>
            </w:r>
            <w:r w:rsidRPr="002E2B6F">
              <w:rPr>
                <w:b/>
              </w:rPr>
              <w:t>? (e.g. in-person meeting / phone call)</w:t>
            </w:r>
          </w:p>
        </w:tc>
        <w:tc>
          <w:tcPr>
            <w:tcW w:w="6475" w:type="dxa"/>
          </w:tcPr>
          <w:p w14:paraId="6F85BFB1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Yes  (please explain)</w:t>
            </w:r>
          </w:p>
          <w:p w14:paraId="7917E66E" w14:textId="77777777" w:rsidR="00F57888" w:rsidRPr="002E2B6F" w:rsidRDefault="00F57888" w:rsidP="00F57888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24EFF0FD" w14:textId="77777777" w:rsidR="00F57888" w:rsidRPr="002E2B6F" w:rsidRDefault="00F57888" w:rsidP="00F57888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38BB6E76" w14:textId="77777777" w:rsidR="00F57888" w:rsidRPr="002E2B6F" w:rsidRDefault="00F57888" w:rsidP="00F57888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No</w:t>
            </w:r>
          </w:p>
        </w:tc>
      </w:tr>
      <w:tr w:rsidR="007616CF" w14:paraId="241F8EFF" w14:textId="77777777" w:rsidTr="001D7B0C">
        <w:tc>
          <w:tcPr>
            <w:tcW w:w="3261" w:type="dxa"/>
          </w:tcPr>
          <w:p w14:paraId="1D0E3BB1" w14:textId="7167AD9C" w:rsidR="007616CF" w:rsidRPr="002E2B6F" w:rsidRDefault="007616CF" w:rsidP="00A314D8">
            <w:pPr>
              <w:spacing w:before="120" w:after="120"/>
              <w:rPr>
                <w:b/>
              </w:rPr>
            </w:pPr>
            <w:r w:rsidRPr="002E2B6F">
              <w:rPr>
                <w:b/>
              </w:rPr>
              <w:t xml:space="preserve">Would you like help to launch the </w:t>
            </w:r>
            <w:r w:rsidR="001D7B0C" w:rsidRPr="002E2B6F">
              <w:rPr>
                <w:b/>
              </w:rPr>
              <w:t>competition</w:t>
            </w:r>
            <w:r w:rsidRPr="002E2B6F">
              <w:rPr>
                <w:b/>
              </w:rPr>
              <w:t xml:space="preserve"> at school</w:t>
            </w:r>
            <w:r w:rsidR="00A314D8">
              <w:rPr>
                <w:b/>
              </w:rPr>
              <w:t xml:space="preserve"> from an Art for Research Reading</w:t>
            </w:r>
            <w:r w:rsidR="00415CE9" w:rsidRPr="002E2B6F">
              <w:rPr>
                <w:b/>
              </w:rPr>
              <w:t xml:space="preserve"> committee member</w:t>
            </w:r>
            <w:r w:rsidR="00BE4040">
              <w:rPr>
                <w:b/>
              </w:rPr>
              <w:t xml:space="preserve"> at the start of next academic year (Sept/Oct 2019)</w:t>
            </w:r>
            <w:r w:rsidRPr="002E2B6F">
              <w:rPr>
                <w:b/>
              </w:rPr>
              <w:t>? (please tick to indicate interest)</w:t>
            </w:r>
          </w:p>
        </w:tc>
        <w:tc>
          <w:tcPr>
            <w:tcW w:w="6475" w:type="dxa"/>
          </w:tcPr>
          <w:p w14:paraId="569F43C0" w14:textId="75A6AC8E" w:rsidR="007616CF" w:rsidRPr="002E2B6F" w:rsidRDefault="001D7B0C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 xml:space="preserve">Yes (e.g. </w:t>
            </w:r>
            <w:r w:rsidR="00A314D8">
              <w:t>Assembly presentation by</w:t>
            </w:r>
            <w:r w:rsidR="007616CF" w:rsidRPr="002E2B6F">
              <w:t xml:space="preserve"> committee member</w:t>
            </w:r>
            <w:r w:rsidRPr="002E2B6F">
              <w:t>)</w:t>
            </w:r>
          </w:p>
          <w:p w14:paraId="4299B012" w14:textId="3F5FC7B9" w:rsidR="001D7B0C" w:rsidRPr="002E2B6F" w:rsidRDefault="001D7B0C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No</w:t>
            </w:r>
          </w:p>
          <w:p w14:paraId="35D11302" w14:textId="77777777" w:rsidR="007616CF" w:rsidRPr="002E2B6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407" w:hanging="407"/>
            </w:pPr>
            <w:r w:rsidRPr="002E2B6F">
              <w:t>Other (please explain)</w:t>
            </w:r>
          </w:p>
          <w:p w14:paraId="30D2FD3C" w14:textId="77777777" w:rsidR="007616CF" w:rsidRPr="002E2B6F" w:rsidRDefault="007616CF" w:rsidP="007616CF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  <w:p w14:paraId="4614B98F" w14:textId="072389A9" w:rsidR="007616CF" w:rsidRPr="002E2B6F" w:rsidRDefault="007616CF" w:rsidP="007616CF">
            <w:pPr>
              <w:pStyle w:val="ListParagraph"/>
              <w:spacing w:before="120" w:after="120" w:line="240" w:lineRule="auto"/>
              <w:ind w:left="407"/>
            </w:pPr>
            <w:r w:rsidRPr="002E2B6F">
              <w:t>_________________________________________________</w:t>
            </w:r>
          </w:p>
        </w:tc>
      </w:tr>
      <w:tr w:rsidR="007616CF" w14:paraId="70FEF93D" w14:textId="77777777" w:rsidTr="001D7B0C">
        <w:tc>
          <w:tcPr>
            <w:tcW w:w="3261" w:type="dxa"/>
          </w:tcPr>
          <w:p w14:paraId="2527AAEA" w14:textId="77777777" w:rsidR="007616CF" w:rsidRPr="00A93C74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Data protection (GDPR)</w:t>
            </w:r>
          </w:p>
        </w:tc>
        <w:tc>
          <w:tcPr>
            <w:tcW w:w="6475" w:type="dxa"/>
          </w:tcPr>
          <w:p w14:paraId="7DD4AAD2" w14:textId="544ACFA0" w:rsidR="007616CF" w:rsidRDefault="007616CF" w:rsidP="007616CF">
            <w:pPr>
              <w:spacing w:before="120" w:after="120"/>
              <w:jc w:val="both"/>
            </w:pPr>
            <w:r>
              <w:t>To c</w:t>
            </w:r>
            <w:r w:rsidRPr="00006708">
              <w:t>omply with GDPR</w:t>
            </w:r>
            <w:r>
              <w:t>,</w:t>
            </w:r>
            <w:r w:rsidRPr="00006708">
              <w:t xml:space="preserve"> </w:t>
            </w:r>
            <w:r w:rsidR="00A314D8">
              <w:t>Art for Research Reading</w:t>
            </w:r>
            <w:r>
              <w:t xml:space="preserve"> </w:t>
            </w:r>
            <w:r w:rsidRPr="00006708">
              <w:t>will hold limited personal and s</w:t>
            </w:r>
            <w:r>
              <w:t xml:space="preserve">chool information (name and contact details – email addresses, phone numbers </w:t>
            </w:r>
            <w:r w:rsidRPr="00006708">
              <w:t xml:space="preserve">and </w:t>
            </w:r>
            <w:r>
              <w:t xml:space="preserve">postal </w:t>
            </w:r>
            <w:r w:rsidRPr="00006708">
              <w:t xml:space="preserve">addresses) on a lawful basis by </w:t>
            </w:r>
            <w:r w:rsidRPr="00006708">
              <w:lastRenderedPageBreak/>
              <w:t>v</w:t>
            </w:r>
            <w:r>
              <w:t xml:space="preserve">irtue of Legitimate Interest to support the delivery of the </w:t>
            </w:r>
            <w:r w:rsidR="00A314D8">
              <w:t xml:space="preserve">Art for Research Reading </w:t>
            </w:r>
            <w:r>
              <w:t xml:space="preserve">competition and exhibition, including processing </w:t>
            </w:r>
            <w:r w:rsidRPr="00006708">
              <w:t>competition entries</w:t>
            </w:r>
            <w:r>
              <w:t xml:space="preserve">. </w:t>
            </w:r>
          </w:p>
          <w:p w14:paraId="62AA4461" w14:textId="7851068A" w:rsidR="007616CF" w:rsidRDefault="007616CF" w:rsidP="007616CF">
            <w:pPr>
              <w:spacing w:before="120" w:after="120"/>
              <w:jc w:val="both"/>
            </w:pPr>
            <w:r>
              <w:t xml:space="preserve">This information </w:t>
            </w:r>
            <w:r w:rsidRPr="00006708">
              <w:t xml:space="preserve">is securely stored electronically for the duration of the </w:t>
            </w:r>
            <w:r>
              <w:t>competition (2019/20 academic year)</w:t>
            </w:r>
            <w:r w:rsidRPr="00006708">
              <w:t xml:space="preserve">. </w:t>
            </w:r>
            <w:r>
              <w:t xml:space="preserve">You will not receive any direct marketing from Cancer Research UK and will only receive information in relation to this specific fundraising event. </w:t>
            </w:r>
            <w:r w:rsidRPr="00006708">
              <w:t xml:space="preserve">No third parties benefit from this information, nor are there any wider public benefits or ethical issues. </w:t>
            </w:r>
            <w:r w:rsidR="00A314D8">
              <w:t>Art for Research Reading</w:t>
            </w:r>
            <w:r w:rsidRPr="00006708">
              <w:t xml:space="preserve"> complies with all relevant laws and codes of practice. </w:t>
            </w:r>
          </w:p>
          <w:p w14:paraId="4DDBBE16" w14:textId="490B1A83" w:rsidR="007616CF" w:rsidRDefault="007616CF" w:rsidP="007616CF">
            <w:pPr>
              <w:spacing w:before="120" w:after="120"/>
            </w:pPr>
            <w:r>
              <w:t>By signing this form, you ackn</w:t>
            </w:r>
            <w:r w:rsidRPr="00006708">
              <w:t>owledge</w:t>
            </w:r>
            <w:r>
              <w:t xml:space="preserve"> your</w:t>
            </w:r>
            <w:r w:rsidRPr="00006708">
              <w:t xml:space="preserve"> understanding of</w:t>
            </w:r>
            <w:r>
              <w:t xml:space="preserve"> our GDPR practice and agree </w:t>
            </w:r>
            <w:r w:rsidRPr="00006708">
              <w:t xml:space="preserve">to </w:t>
            </w:r>
            <w:r w:rsidR="00A314D8">
              <w:t>Art for Research Reading</w:t>
            </w:r>
            <w:r w:rsidRPr="00006708">
              <w:t xml:space="preserve"> storing said information until </w:t>
            </w:r>
            <w:r>
              <w:t>July 2020.</w:t>
            </w:r>
          </w:p>
          <w:p w14:paraId="6D602899" w14:textId="378CD38C" w:rsidR="007616CF" w:rsidRPr="00E82028" w:rsidRDefault="00A314D8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Art for Research Reading</w:t>
            </w:r>
            <w:r w:rsidR="007616CF" w:rsidRPr="00E82028">
              <w:rPr>
                <w:b/>
              </w:rPr>
              <w:t xml:space="preserve"> mailing list</w:t>
            </w:r>
          </w:p>
          <w:p w14:paraId="0BDC888D" w14:textId="544A53B1" w:rsidR="007616CF" w:rsidRDefault="007616CF" w:rsidP="007616CF">
            <w:pPr>
              <w:spacing w:before="120" w:after="120"/>
            </w:pPr>
            <w:r>
              <w:t>If you would be happy for us to add your email address to the</w:t>
            </w:r>
            <w:r w:rsidR="00A314D8">
              <w:t xml:space="preserve"> Art for Research Reading</w:t>
            </w:r>
            <w:r>
              <w:t xml:space="preserve"> mailing list so that we can notify you of the competition on an annual basis, please tick below.</w:t>
            </w:r>
          </w:p>
          <w:p w14:paraId="266F3A9A" w14:textId="166ED81C" w:rsidR="007616C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Yes, please notify me of the competition on an annual basis.       </w:t>
            </w:r>
          </w:p>
          <w:p w14:paraId="0CF57D6C" w14:textId="08B9AC29" w:rsidR="007616CF" w:rsidRDefault="007616CF" w:rsidP="007616C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No, please only retain my information for the 2019/20 competition.</w:t>
            </w:r>
          </w:p>
          <w:p w14:paraId="390E3473" w14:textId="0B09AB9A" w:rsidR="007616CF" w:rsidRDefault="007616CF" w:rsidP="00984D1E">
            <w:pPr>
              <w:spacing w:before="120" w:after="120"/>
            </w:pPr>
            <w:r>
              <w:t xml:space="preserve">You can change your mind at any time by contacting us at </w:t>
            </w:r>
            <w:hyperlink r:id="rId12" w:history="1">
              <w:r w:rsidR="00984D1E" w:rsidRPr="00E3603A">
                <w:rPr>
                  <w:rStyle w:val="Hyperlink"/>
                  <w:b/>
                </w:rPr>
                <w:t>artforresearchreading@gmail.com</w:t>
              </w:r>
            </w:hyperlink>
            <w:r>
              <w:rPr>
                <w:rStyle w:val="Hyperlink"/>
                <w:b/>
              </w:rPr>
              <w:t>.</w:t>
            </w:r>
            <w:r>
              <w:t xml:space="preserve"> </w:t>
            </w:r>
          </w:p>
        </w:tc>
      </w:tr>
      <w:tr w:rsidR="007616CF" w14:paraId="6C5F6CA2" w14:textId="77777777" w:rsidTr="001D7B0C">
        <w:tc>
          <w:tcPr>
            <w:tcW w:w="3261" w:type="dxa"/>
          </w:tcPr>
          <w:p w14:paraId="45E42F8D" w14:textId="1AA1D6E8" w:rsidR="007616CF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>Signature</w:t>
            </w:r>
          </w:p>
        </w:tc>
        <w:tc>
          <w:tcPr>
            <w:tcW w:w="6475" w:type="dxa"/>
          </w:tcPr>
          <w:p w14:paraId="466094A2" w14:textId="77777777" w:rsidR="007616CF" w:rsidRDefault="007616CF" w:rsidP="007616CF">
            <w:pPr>
              <w:spacing w:before="120" w:after="120"/>
              <w:jc w:val="both"/>
            </w:pPr>
          </w:p>
          <w:p w14:paraId="5E012118" w14:textId="313B2E00" w:rsidR="001D7B0C" w:rsidRDefault="001D7B0C" w:rsidP="007616CF">
            <w:pPr>
              <w:spacing w:before="120" w:after="120"/>
              <w:jc w:val="both"/>
            </w:pPr>
          </w:p>
        </w:tc>
      </w:tr>
      <w:tr w:rsidR="007616CF" w14:paraId="0612A18D" w14:textId="77777777" w:rsidTr="001D7B0C">
        <w:tc>
          <w:tcPr>
            <w:tcW w:w="3261" w:type="dxa"/>
          </w:tcPr>
          <w:p w14:paraId="3D7AC7D6" w14:textId="19DC4651" w:rsidR="007616CF" w:rsidRDefault="007616CF" w:rsidP="007616CF">
            <w:pPr>
              <w:spacing w:before="120"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75" w:type="dxa"/>
          </w:tcPr>
          <w:p w14:paraId="2A512559" w14:textId="77777777" w:rsidR="007616CF" w:rsidRDefault="007616CF" w:rsidP="007616CF">
            <w:pPr>
              <w:spacing w:before="120" w:after="120"/>
              <w:jc w:val="both"/>
            </w:pPr>
          </w:p>
        </w:tc>
      </w:tr>
    </w:tbl>
    <w:p w14:paraId="74CBA108" w14:textId="031BF3A9" w:rsidR="00A93C74" w:rsidRDefault="00A93C74" w:rsidP="00A93C74">
      <w:pPr>
        <w:spacing w:before="240" w:after="120" w:line="240" w:lineRule="auto"/>
        <w:jc w:val="both"/>
      </w:pPr>
      <w:r>
        <w:t>Please return this form to Trista Thompson via email (</w:t>
      </w:r>
      <w:hyperlink r:id="rId13" w:history="1">
        <w:r w:rsidR="00984D1E" w:rsidRPr="00E3603A">
          <w:rPr>
            <w:rStyle w:val="Hyperlink"/>
            <w:b/>
          </w:rPr>
          <w:t>artforresearchreading@gmail.com</w:t>
        </w:r>
      </w:hyperlink>
      <w:r>
        <w:t>) or post (</w:t>
      </w:r>
      <w:r w:rsidRPr="00A93C74">
        <w:rPr>
          <w:b/>
        </w:rPr>
        <w:t xml:space="preserve">Trista Thompson, </w:t>
      </w:r>
      <w:r w:rsidR="00A314D8">
        <w:rPr>
          <w:b/>
        </w:rPr>
        <w:t xml:space="preserve">Art for Research Reading </w:t>
      </w:r>
      <w:r w:rsidRPr="00A93C74">
        <w:rPr>
          <w:b/>
        </w:rPr>
        <w:t xml:space="preserve">2019-2020, 12 Wendover Way, </w:t>
      </w:r>
      <w:proofErr w:type="spellStart"/>
      <w:r w:rsidRPr="00A93C74">
        <w:rPr>
          <w:b/>
        </w:rPr>
        <w:t>Tilehurst</w:t>
      </w:r>
      <w:proofErr w:type="spellEnd"/>
      <w:r w:rsidRPr="00A93C74">
        <w:rPr>
          <w:b/>
        </w:rPr>
        <w:t>, Reading RG30 4RU</w:t>
      </w:r>
      <w:r>
        <w:rPr>
          <w:b/>
        </w:rPr>
        <w:t>)</w:t>
      </w:r>
      <w:r w:rsidRPr="00A93C74">
        <w:t>.</w:t>
      </w:r>
    </w:p>
    <w:p w14:paraId="1E2217B4" w14:textId="2FBA1429" w:rsidR="00C37919" w:rsidRDefault="00A93C74" w:rsidP="00A93C74">
      <w:pPr>
        <w:spacing w:before="120" w:after="120" w:line="240" w:lineRule="auto"/>
        <w:jc w:val="both"/>
      </w:pPr>
      <w:r>
        <w:t>Once we have received your expression of interest, we will be in touch as soon as possible to confirm next steps and provide more information/resources to help you launch the competition in September.</w:t>
      </w:r>
    </w:p>
    <w:sectPr w:rsidR="00C37919" w:rsidSect="00F57888">
      <w:headerReference w:type="default" r:id="rId14"/>
      <w:footerReference w:type="default" r:id="rId15"/>
      <w:pgSz w:w="11906" w:h="16838"/>
      <w:pgMar w:top="271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02A88" w14:textId="77777777" w:rsidR="00946F78" w:rsidRDefault="00946F78" w:rsidP="00C149B4">
      <w:pPr>
        <w:spacing w:after="0" w:line="240" w:lineRule="auto"/>
      </w:pPr>
      <w:r>
        <w:separator/>
      </w:r>
    </w:p>
  </w:endnote>
  <w:endnote w:type="continuationSeparator" w:id="0">
    <w:p w14:paraId="7FDF05BC" w14:textId="77777777" w:rsidR="00946F78" w:rsidRDefault="00946F78" w:rsidP="00C1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CFFE2" w14:textId="2A81C151" w:rsidR="00EB63EF" w:rsidRDefault="00741BD8">
    <w:pPr>
      <w:pStyle w:val="Footer"/>
    </w:pPr>
    <w:r w:rsidRPr="00741BD8">
      <w:rPr>
        <w:noProof/>
        <w:lang w:eastAsia="en-GB"/>
      </w:rPr>
      <w:drawing>
        <wp:anchor distT="0" distB="0" distL="114300" distR="114300" simplePos="0" relativeHeight="251659776" behindDoc="0" locked="0" layoutInCell="1" allowOverlap="1" wp14:anchorId="71D3A82C" wp14:editId="7C56C79A">
          <wp:simplePos x="0" y="0"/>
          <wp:positionH relativeFrom="column">
            <wp:posOffset>4267200</wp:posOffset>
          </wp:positionH>
          <wp:positionV relativeFrom="paragraph">
            <wp:posOffset>59055</wp:posOffset>
          </wp:positionV>
          <wp:extent cx="1834515" cy="595630"/>
          <wp:effectExtent l="0" t="0" r="0" b="0"/>
          <wp:wrapSquare wrapText="bothSides"/>
          <wp:docPr id="2" name="Picture 2" descr="C:\Users\px915163\OneDrive - University of Reading\Documents\Personal\Young Art Reading\Children &amp; Young Peopl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x915163\OneDrive - University of Reading\Documents\Personal\Young Art Reading\Children &amp; Young People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451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17E9">
      <w:rPr>
        <w:noProof/>
        <w:lang w:eastAsia="en-GB"/>
      </w:rPr>
      <w:drawing>
        <wp:inline distT="0" distB="0" distL="0" distR="0" wp14:anchorId="1C88C110" wp14:editId="1597D846">
          <wp:extent cx="1714649" cy="708721"/>
          <wp:effectExtent l="0" t="0" r="0" b="0"/>
          <wp:docPr id="166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undrasing-Regulator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649" cy="708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3EF">
      <w:tab/>
    </w:r>
    <w:r w:rsidR="005717E9">
      <w:tab/>
    </w:r>
  </w:p>
  <w:p w14:paraId="0E116030" w14:textId="77777777" w:rsidR="005717E9" w:rsidRPr="00FB05D4" w:rsidRDefault="0099258E" w:rsidP="005717E9">
    <w:pPr>
      <w:pStyle w:val="Footer"/>
      <w:rPr>
        <w:rFonts w:cstheme="minorHAnsi"/>
        <w:color w:val="1D2228"/>
        <w:sz w:val="16"/>
        <w:szCs w:val="16"/>
        <w:shd w:val="clear" w:color="auto" w:fill="FFFFFF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Cancer Research UK is a Registered Charity in England and Wales (1089464), Scotland (SC041666) and the Isle of Man (1103). </w:t>
    </w:r>
  </w:p>
  <w:p w14:paraId="4BA3D82B" w14:textId="547F1627" w:rsidR="00EB63EF" w:rsidRPr="00FB05D4" w:rsidRDefault="0099258E">
    <w:pPr>
      <w:pStyle w:val="Footer"/>
      <w:rPr>
        <w:rFonts w:cstheme="minorHAnsi"/>
        <w:sz w:val="16"/>
        <w:szCs w:val="16"/>
      </w:rPr>
    </w:pPr>
    <w:r w:rsidRPr="00FB05D4">
      <w:rPr>
        <w:rFonts w:cstheme="minorHAnsi"/>
        <w:color w:val="1D2228"/>
        <w:sz w:val="16"/>
        <w:szCs w:val="16"/>
        <w:shd w:val="clear" w:color="auto" w:fill="FFFFFF"/>
      </w:rPr>
      <w:t>Registered address: Cancer Research UK, Angel Building, 407 St John Street, London EC1V 4AD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790F" w14:textId="77777777" w:rsidR="00946F78" w:rsidRDefault="00946F78" w:rsidP="00C149B4">
      <w:pPr>
        <w:spacing w:after="0" w:line="240" w:lineRule="auto"/>
      </w:pPr>
      <w:r>
        <w:separator/>
      </w:r>
    </w:p>
  </w:footnote>
  <w:footnote w:type="continuationSeparator" w:id="0">
    <w:p w14:paraId="01B843FE" w14:textId="77777777" w:rsidR="00946F78" w:rsidRDefault="00946F78" w:rsidP="00C1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FBF3A" w14:textId="38EC4977" w:rsidR="00C149B4" w:rsidRDefault="00A314D8" w:rsidP="00C149B4">
    <w:pPr>
      <w:pStyle w:val="Header"/>
      <w:ind w:firstLine="720"/>
    </w:pPr>
    <w:r w:rsidRPr="00A314D8">
      <w:rPr>
        <w:noProof/>
        <w:lang w:eastAsia="en-GB"/>
      </w:rPr>
      <w:drawing>
        <wp:anchor distT="0" distB="0" distL="114300" distR="114300" simplePos="0" relativeHeight="251658752" behindDoc="0" locked="0" layoutInCell="1" allowOverlap="1" wp14:anchorId="18950C39" wp14:editId="32A75335">
          <wp:simplePos x="0" y="0"/>
          <wp:positionH relativeFrom="column">
            <wp:posOffset>4114800</wp:posOffset>
          </wp:positionH>
          <wp:positionV relativeFrom="paragraph">
            <wp:posOffset>38100</wp:posOffset>
          </wp:positionV>
          <wp:extent cx="2127250" cy="876300"/>
          <wp:effectExtent l="0" t="0" r="6350" b="0"/>
          <wp:wrapSquare wrapText="bothSides"/>
          <wp:docPr id="1" name="Picture 1" descr="C:\Users\px915163\Downloads\New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x915163\Downloads\New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73" t="37511" r="6495" b="37307"/>
                  <a:stretch/>
                </pic:blipFill>
                <pic:spPr bwMode="auto">
                  <a:xfrm>
                    <a:off x="0" y="0"/>
                    <a:ext cx="21272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9B4">
      <w:tab/>
    </w:r>
    <w:r w:rsidR="00C149B4">
      <w:tab/>
    </w:r>
  </w:p>
  <w:p w14:paraId="6087EFEE" w14:textId="77777777" w:rsidR="00C149B4" w:rsidRDefault="00C149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F13"/>
    <w:multiLevelType w:val="hybridMultilevel"/>
    <w:tmpl w:val="8BE2E0B2"/>
    <w:lvl w:ilvl="0" w:tplc="C4D6F36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C0FCD"/>
    <w:multiLevelType w:val="hybridMultilevel"/>
    <w:tmpl w:val="DFB82432"/>
    <w:lvl w:ilvl="0" w:tplc="C4D6F36E">
      <w:start w:val="1"/>
      <w:numFmt w:val="bullet"/>
      <w:lvlText w:val="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F4195"/>
    <w:multiLevelType w:val="hybridMultilevel"/>
    <w:tmpl w:val="4982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61282"/>
    <w:multiLevelType w:val="hybridMultilevel"/>
    <w:tmpl w:val="847886B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5A"/>
    <w:rsid w:val="00006708"/>
    <w:rsid w:val="0004607A"/>
    <w:rsid w:val="0006567A"/>
    <w:rsid w:val="00076B80"/>
    <w:rsid w:val="000B705A"/>
    <w:rsid w:val="00152B11"/>
    <w:rsid w:val="001D479A"/>
    <w:rsid w:val="001D7B0C"/>
    <w:rsid w:val="001F1310"/>
    <w:rsid w:val="00202454"/>
    <w:rsid w:val="0021614B"/>
    <w:rsid w:val="00235E21"/>
    <w:rsid w:val="002B615A"/>
    <w:rsid w:val="002E2B6F"/>
    <w:rsid w:val="003429C2"/>
    <w:rsid w:val="00415CE9"/>
    <w:rsid w:val="00481A7B"/>
    <w:rsid w:val="004862D5"/>
    <w:rsid w:val="004D421D"/>
    <w:rsid w:val="005232AD"/>
    <w:rsid w:val="005717E9"/>
    <w:rsid w:val="0057759F"/>
    <w:rsid w:val="005A425F"/>
    <w:rsid w:val="005B0D1B"/>
    <w:rsid w:val="005B1398"/>
    <w:rsid w:val="006058CC"/>
    <w:rsid w:val="006B35F1"/>
    <w:rsid w:val="0073075C"/>
    <w:rsid w:val="00741BD8"/>
    <w:rsid w:val="007541CE"/>
    <w:rsid w:val="007616CF"/>
    <w:rsid w:val="007D0377"/>
    <w:rsid w:val="007F241C"/>
    <w:rsid w:val="007F4DF3"/>
    <w:rsid w:val="00866012"/>
    <w:rsid w:val="0087764A"/>
    <w:rsid w:val="00927457"/>
    <w:rsid w:val="00946F78"/>
    <w:rsid w:val="00984D1E"/>
    <w:rsid w:val="0099258E"/>
    <w:rsid w:val="00A314D8"/>
    <w:rsid w:val="00A86970"/>
    <w:rsid w:val="00A93C74"/>
    <w:rsid w:val="00AA44C9"/>
    <w:rsid w:val="00AB7393"/>
    <w:rsid w:val="00AC1407"/>
    <w:rsid w:val="00B61198"/>
    <w:rsid w:val="00BD0717"/>
    <w:rsid w:val="00BE4040"/>
    <w:rsid w:val="00C149B4"/>
    <w:rsid w:val="00C37919"/>
    <w:rsid w:val="00C52201"/>
    <w:rsid w:val="00C56362"/>
    <w:rsid w:val="00CB6040"/>
    <w:rsid w:val="00E82028"/>
    <w:rsid w:val="00EA00A7"/>
    <w:rsid w:val="00EB63EF"/>
    <w:rsid w:val="00F02263"/>
    <w:rsid w:val="00F21319"/>
    <w:rsid w:val="00F57888"/>
    <w:rsid w:val="00F646FB"/>
    <w:rsid w:val="00F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56D0"/>
  <w15:chartTrackingRefBased/>
  <w15:docId w15:val="{D3D1B47E-D1E6-42FA-9622-3061B8D8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9B4"/>
  </w:style>
  <w:style w:type="paragraph" w:styleId="Footer">
    <w:name w:val="footer"/>
    <w:basedOn w:val="Normal"/>
    <w:link w:val="FooterChar"/>
    <w:uiPriority w:val="99"/>
    <w:unhideWhenUsed/>
    <w:rsid w:val="00C14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9B4"/>
  </w:style>
  <w:style w:type="paragraph" w:styleId="BalloonText">
    <w:name w:val="Balloon Text"/>
    <w:basedOn w:val="Normal"/>
    <w:link w:val="BalloonTextChar"/>
    <w:uiPriority w:val="99"/>
    <w:semiHidden/>
    <w:unhideWhenUsed/>
    <w:rsid w:val="00C14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63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D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21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forresearchreading.com" TargetMode="External"/><Relationship Id="rId13" Type="http://schemas.openxmlformats.org/officeDocument/2006/relationships/hyperlink" Target="mailto:artforresearchread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rtforresearchreading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tforresearchreading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rtforresearchreading.com/pages/schoolsInf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forresearchreading.com/pages/rules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x915163\Downloads\YAR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0A38-5027-4CD2-A889-9D26EBFF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YAR letter template</Template>
  <TotalTime>18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Jess Johnson</cp:lastModifiedBy>
  <cp:revision>7</cp:revision>
  <dcterms:created xsi:type="dcterms:W3CDTF">2019-10-15T14:50:00Z</dcterms:created>
  <dcterms:modified xsi:type="dcterms:W3CDTF">2019-10-15T15:47:00Z</dcterms:modified>
</cp:coreProperties>
</file>